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AB02A7" w:rsidP="00D70D02">
      <w:pPr>
        <w:rPr>
          <w:noProof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64261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2E81C4ED" wp14:editId="3D472CE0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D2538D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2538D">
                                    <w:rPr>
                                      <w:lang w:bidi="es-ES"/>
                                    </w:rPr>
                                    <w:t>T03 - Tasques Introducción a 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:rsidR="00D077E9" w:rsidRPr="00D86945" w:rsidRDefault="00D2538D" w:rsidP="00D077E9">
                            <w:pPr>
                              <w:pStyle w:val="Ttulo"/>
                              <w:spacing w:after="0"/>
                            </w:pPr>
                            <w:r w:rsidRPr="00D2538D">
                              <w:rPr>
                                <w:lang w:bidi="es-ES"/>
                              </w:rPr>
                              <w:t>T03 - Tasques Introducción a PHP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5336BA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8EB2B2D81C764A5485B6DB7FB3D20240"/>
              </w:placeholder>
              <w15:appearance w15:val="hidden"/>
            </w:sdtPr>
            <w:sdtEndPr/>
            <w:sdtContent>
              <w:p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F82714">
                  <w:rPr>
                    <w:rStyle w:val="SubttuloCar"/>
                    <w:b w:val="0"/>
                    <w:noProof/>
                    <w:lang w:bidi="es-ES"/>
                  </w:rPr>
                  <w:t>18 mayo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es-ES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289029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Default="00D077E9" w:rsidP="00AB02A7">
            <w:pPr>
              <w:rPr>
                <w:noProof/>
              </w:rPr>
            </w:pPr>
          </w:p>
          <w:p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7562A238FA8E49E8BC0A6A007E8FFF4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D2538D">
                  <w:rPr>
                    <w:noProof/>
                  </w:rPr>
                  <w:t>Daniel Valiente</w:t>
                </w:r>
              </w:sdtContent>
            </w:sdt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  <w:rPr>
          <w:noProof/>
        </w:rPr>
      </w:pPr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4FACB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:rsidR="007A7281" w:rsidRPr="007A7281" w:rsidRDefault="007A7281" w:rsidP="007A7281">
      <w:pPr>
        <w:spacing w:before="150" w:after="150" w:line="600" w:lineRule="atLeast"/>
        <w:outlineLvl w:val="1"/>
        <w:rPr>
          <w:rFonts w:ascii="Arial" w:eastAsia="Times New Roman" w:hAnsi="Arial" w:cs="Arial"/>
          <w:bCs/>
          <w:color w:val="555555"/>
          <w:sz w:val="42"/>
          <w:szCs w:val="42"/>
          <w:lang w:eastAsia="es-ES"/>
        </w:rPr>
      </w:pPr>
      <w:r w:rsidRPr="007A7281">
        <w:rPr>
          <w:rFonts w:ascii="Arial" w:eastAsia="Times New Roman" w:hAnsi="Arial" w:cs="Arial"/>
          <w:bCs/>
          <w:color w:val="555555"/>
          <w:sz w:val="42"/>
          <w:szCs w:val="42"/>
          <w:lang w:eastAsia="es-ES"/>
        </w:rPr>
        <w:lastRenderedPageBreak/>
        <w:t>T03 - Tasques Introducción a PHP</w:t>
      </w:r>
    </w:p>
    <w:p w:rsidR="007A7281" w:rsidRDefault="007A7281" w:rsidP="007A728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Realiza las actividades adjuntas referentes a la </w:t>
      </w:r>
      <w:hyperlink r:id="rId7" w:tooltip="UD1-Introducción a .NET" w:history="1">
        <w:r>
          <w:rPr>
            <w:rStyle w:val="Hipervnculo"/>
            <w:rFonts w:ascii="Arial" w:hAnsi="Arial" w:cs="Arial"/>
            <w:b/>
            <w:bCs/>
            <w:color w:val="562381"/>
            <w:sz w:val="20"/>
            <w:szCs w:val="20"/>
          </w:rPr>
          <w:t>UD1-Introducción a</w:t>
        </w:r>
      </w:hyperlink>
      <w:r>
        <w:rPr>
          <w:rFonts w:ascii="Arial" w:hAnsi="Arial" w:cs="Arial"/>
          <w:b/>
          <w:bCs/>
          <w:color w:val="555555"/>
          <w:sz w:val="20"/>
          <w:szCs w:val="20"/>
        </w:rPr>
        <w:t> PHP.</w:t>
      </w:r>
    </w:p>
    <w:p w:rsidR="007A7281" w:rsidRDefault="007A7281" w:rsidP="007A728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Debes adjuntar las </w:t>
      </w:r>
      <w:r>
        <w:rPr>
          <w:rFonts w:ascii="Arial" w:hAnsi="Arial" w:cs="Arial"/>
          <w:color w:val="555555"/>
          <w:sz w:val="20"/>
          <w:szCs w:val="20"/>
          <w:u w:val="single"/>
        </w:rPr>
        <w:t>capturas de pantalla</w:t>
      </w:r>
      <w:r>
        <w:rPr>
          <w:rFonts w:ascii="Arial" w:hAnsi="Arial" w:cs="Arial"/>
          <w:color w:val="555555"/>
          <w:sz w:val="20"/>
          <w:szCs w:val="20"/>
        </w:rPr>
        <w:t> de los diferentes pasos realizados para resolver la tarea. Recuerda que tienes </w:t>
      </w:r>
      <w:r>
        <w:rPr>
          <w:rFonts w:ascii="Arial" w:hAnsi="Arial" w:cs="Arial"/>
          <w:b/>
          <w:bCs/>
          <w:color w:val="555555"/>
          <w:sz w:val="20"/>
          <w:szCs w:val="20"/>
        </w:rPr>
        <w:t>fecha límite de entrega</w:t>
      </w:r>
      <w:r>
        <w:rPr>
          <w:rFonts w:ascii="Arial" w:hAnsi="Arial" w:cs="Arial"/>
          <w:color w:val="555555"/>
          <w:sz w:val="20"/>
          <w:szCs w:val="20"/>
        </w:rPr>
        <w:t>. </w:t>
      </w:r>
    </w:p>
    <w:p w:rsidR="007A7281" w:rsidRDefault="007A7281" w:rsidP="007A728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</w:rPr>
      </w:pPr>
    </w:p>
    <w:p w:rsidR="007A7281" w:rsidRDefault="007A7281" w:rsidP="00DF027C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6371590" cy="10071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cici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81" w:rsidRDefault="007A7281" w:rsidP="00DF027C">
      <w:pPr>
        <w:rPr>
          <w:noProof/>
        </w:rPr>
      </w:pPr>
    </w:p>
    <w:p w:rsidR="007A7281" w:rsidRDefault="007A7281" w:rsidP="00DF027C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6371590" cy="31521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jercici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81" w:rsidRDefault="007A7281" w:rsidP="00DF027C">
      <w:pPr>
        <w:rPr>
          <w:noProof/>
        </w:rPr>
      </w:pPr>
    </w:p>
    <w:p w:rsidR="00AB02A7" w:rsidRDefault="007A7281" w:rsidP="00DF027C">
      <w:pPr>
        <w:rPr>
          <w:noProof/>
        </w:rPr>
      </w:pPr>
      <w:r>
        <w:rPr>
          <w:noProof/>
          <w:lang w:eastAsia="es-ES"/>
        </w:rPr>
        <w:drawing>
          <wp:inline distT="0" distB="0" distL="0" distR="0">
            <wp:extent cx="6371590" cy="16344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jercicio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81" w:rsidRDefault="007A7281">
      <w:pPr>
        <w:spacing w:after="200"/>
        <w:rPr>
          <w:noProof/>
        </w:rPr>
      </w:pPr>
      <w:r>
        <w:rPr>
          <w:noProof/>
        </w:rPr>
        <w:br w:type="page"/>
      </w:r>
    </w:p>
    <w:p w:rsidR="0087605E" w:rsidRDefault="00D2538D" w:rsidP="00AB02A7">
      <w:pPr>
        <w:spacing w:after="200"/>
        <w:rPr>
          <w:noProof/>
        </w:rPr>
      </w:pPr>
      <w:r w:rsidRPr="00D2538D">
        <w:rPr>
          <w:noProof/>
        </w:rPr>
        <w:lastRenderedPageBreak/>
        <w:drawing>
          <wp:inline distT="0" distB="0" distL="0" distR="0" wp14:anchorId="448D569B" wp14:editId="2E509938">
            <wp:extent cx="6371590" cy="19577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8D" w:rsidRDefault="00D2538D" w:rsidP="00AB02A7">
      <w:pPr>
        <w:spacing w:after="200"/>
        <w:rPr>
          <w:noProof/>
        </w:rPr>
      </w:pPr>
      <w:r>
        <w:rPr>
          <w:noProof/>
        </w:rPr>
        <w:t>Link Git:</w:t>
      </w:r>
    </w:p>
    <w:p w:rsidR="00D2538D" w:rsidRPr="00D70D02" w:rsidRDefault="00D2538D" w:rsidP="00AB02A7">
      <w:pPr>
        <w:spacing w:after="200"/>
        <w:rPr>
          <w:noProof/>
        </w:rPr>
      </w:pPr>
      <w:r>
        <w:rPr>
          <w:noProof/>
        </w:rPr>
        <w:tab/>
      </w:r>
      <w:r w:rsidRPr="00D2538D">
        <w:rPr>
          <w:noProof/>
        </w:rPr>
        <w:t>https://github.com/nelex44/T03_Tareas_introduccion_PHP.git</w:t>
      </w:r>
    </w:p>
    <w:sectPr w:rsidR="00D2538D" w:rsidRPr="00D70D02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F36" w:rsidRDefault="00073F36">
      <w:r>
        <w:separator/>
      </w:r>
    </w:p>
    <w:p w:rsidR="00073F36" w:rsidRDefault="00073F36"/>
  </w:endnote>
  <w:endnote w:type="continuationSeparator" w:id="0">
    <w:p w:rsidR="00073F36" w:rsidRDefault="00073F36">
      <w:r>
        <w:continuationSeparator/>
      </w:r>
    </w:p>
    <w:p w:rsidR="00073F36" w:rsidRDefault="00073F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82714">
          <w:rPr>
            <w:noProof/>
            <w:lang w:bidi="es-ES"/>
          </w:rPr>
          <w:t>3</w:t>
        </w:r>
        <w:r>
          <w:rPr>
            <w:noProof/>
            <w:lang w:bidi="es-ES"/>
          </w:rPr>
          <w:fldChar w:fldCharType="end"/>
        </w:r>
      </w:p>
    </w:sdtContent>
  </w:sdt>
  <w:p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F36" w:rsidRDefault="00073F36">
      <w:r>
        <w:separator/>
      </w:r>
    </w:p>
    <w:p w:rsidR="00073F36" w:rsidRDefault="00073F36"/>
  </w:footnote>
  <w:footnote w:type="continuationSeparator" w:id="0">
    <w:p w:rsidR="00073F36" w:rsidRDefault="00073F36">
      <w:r>
        <w:continuationSeparator/>
      </w:r>
    </w:p>
    <w:p w:rsidR="00073F36" w:rsidRDefault="00073F3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Encabezado"/>
            <w:rPr>
              <w:noProof/>
            </w:rPr>
          </w:pPr>
        </w:p>
      </w:tc>
    </w:tr>
  </w:tbl>
  <w:p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D7"/>
    <w:rsid w:val="0002482E"/>
    <w:rsid w:val="00050324"/>
    <w:rsid w:val="00073F36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469D7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A7281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160E2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2538D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2714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2C5D8"/>
  <w15:docId w15:val="{07E760EC-CDED-4F06-95B3-A3A0E623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9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9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7A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A7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cademia.fundacionesplai.org/mod/resource/view.php?id=1158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iente\AppData\Roaming\Microsoft\Plantilla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B2B2D81C764A5485B6DB7FB3D20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FA8F9-739D-4107-A4C0-A349A027799E}"/>
      </w:docPartPr>
      <w:docPartBody>
        <w:p w:rsidR="00F02BF4" w:rsidRDefault="002C6D9C">
          <w:pPr>
            <w:pStyle w:val="8EB2B2D81C764A5485B6DB7FB3D2024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mayo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7562A238FA8E49E8BC0A6A007E8FF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7B7A0-A65E-48A1-AB22-3904CE06BDFB}"/>
      </w:docPartPr>
      <w:docPartBody>
        <w:p w:rsidR="00F02BF4" w:rsidRDefault="002C6D9C">
          <w:pPr>
            <w:pStyle w:val="7562A238FA8E49E8BC0A6A007E8FFF4F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9C"/>
    <w:rsid w:val="002C6D9C"/>
    <w:rsid w:val="003149FA"/>
    <w:rsid w:val="00F0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8EB2B2D81C764A5485B6DB7FB3D20240">
    <w:name w:val="8EB2B2D81C764A5485B6DB7FB3D20240"/>
  </w:style>
  <w:style w:type="paragraph" w:customStyle="1" w:styleId="61FF516796B241A5B47114EF5C10BD35">
    <w:name w:val="61FF516796B241A5B47114EF5C10BD35"/>
  </w:style>
  <w:style w:type="paragraph" w:customStyle="1" w:styleId="7562A238FA8E49E8BC0A6A007E8FFF4F">
    <w:name w:val="7562A238FA8E49E8BC0A6A007E8FFF4F"/>
  </w:style>
  <w:style w:type="paragraph" w:customStyle="1" w:styleId="8950CEFDC1454CEBB5DBA73A46ED3DEE">
    <w:name w:val="8950CEFDC1454CEBB5DBA73A46ED3DEE"/>
  </w:style>
  <w:style w:type="paragraph" w:customStyle="1" w:styleId="C649D9B08A45474093200987C4108E8C">
    <w:name w:val="C649D9B08A45474093200987C4108E8C"/>
  </w:style>
  <w:style w:type="paragraph" w:customStyle="1" w:styleId="C2B19759B0F847D6A6F005B1B3F96E56">
    <w:name w:val="C2B19759B0F847D6A6F005B1B3F96E56"/>
  </w:style>
  <w:style w:type="paragraph" w:customStyle="1" w:styleId="CC78822833424A87B833F224929BFF79">
    <w:name w:val="CC78822833424A87B833F224929BFF79"/>
  </w:style>
  <w:style w:type="paragraph" w:customStyle="1" w:styleId="F8DEC0FE901E479C87441A1685A12762">
    <w:name w:val="F8DEC0FE901E479C87441A1685A12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Daniel Valiente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7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Valiente</dc:creator>
  <cp:keywords/>
  <cp:lastModifiedBy>Valiente</cp:lastModifiedBy>
  <cp:revision>5</cp:revision>
  <cp:lastPrinted>2021-05-18T10:04:00Z</cp:lastPrinted>
  <dcterms:created xsi:type="dcterms:W3CDTF">2021-05-18T09:53:00Z</dcterms:created>
  <dcterms:modified xsi:type="dcterms:W3CDTF">2021-05-18T10:04:00Z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